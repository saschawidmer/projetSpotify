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AC14" w14:textId="38EBAA30" w:rsidR="006F09C4" w:rsidRDefault="001C2AFF" w:rsidP="006F09C4">
      <w:pPr>
        <w:pStyle w:val="Titreprincipale"/>
      </w:pPr>
      <w:fldSimple w:instr=" TITLE  \* Upper  \* MERGEFORMAT ">
        <w:r w:rsidR="007839D1">
          <w:t>307 - DOCMENTATION DE PROJET</w:t>
        </w:r>
      </w:fldSimple>
    </w:p>
    <w:p w14:paraId="72AD5E9F" w14:textId="77777777" w:rsidR="00441BD2" w:rsidRDefault="00441BD2" w:rsidP="004B1EFC">
      <w:pPr>
        <w:pStyle w:val="Titresecondaire"/>
      </w:pPr>
      <w:r>
        <w:t>Rapport personnel</w:t>
      </w:r>
    </w:p>
    <w:p w14:paraId="0013E510" w14:textId="220C7679" w:rsidR="00441BD2" w:rsidRDefault="00441BD2" w:rsidP="004B1EFC">
      <w:pPr>
        <w:pStyle w:val="StyleCentr"/>
      </w:pPr>
      <w:r>
        <w:t xml:space="preserve">Date de création : </w:t>
      </w:r>
      <w:r>
        <w:fldChar w:fldCharType="begin"/>
      </w:r>
      <w:r>
        <w:instrText xml:space="preserve"> CREATEDATE  \@ "dd.MM.yyyy" \h  \* MERGEFORMAT </w:instrText>
      </w:r>
      <w:r>
        <w:fldChar w:fldCharType="separate"/>
      </w:r>
      <w:r w:rsidR="00151D28">
        <w:rPr>
          <w:noProof/>
        </w:rPr>
        <w:t>06.06.2023</w:t>
      </w:r>
      <w:r>
        <w:fldChar w:fldCharType="end"/>
      </w:r>
      <w:r>
        <w:br/>
        <w:t xml:space="preserve">Version 1 du </w:t>
      </w:r>
      <w:r>
        <w:fldChar w:fldCharType="begin"/>
      </w:r>
      <w:r>
        <w:instrText xml:space="preserve"> SAVEDATE  \@ "dd.MM.yyyy" \h  \* MERGEFORMAT </w:instrText>
      </w:r>
      <w:r>
        <w:fldChar w:fldCharType="separate"/>
      </w:r>
      <w:r w:rsidR="00ED6259">
        <w:rPr>
          <w:noProof/>
        </w:rPr>
        <w:t>06.06.2023</w:t>
      </w:r>
      <w:r>
        <w:fldChar w:fldCharType="end"/>
      </w:r>
    </w:p>
    <w:p w14:paraId="16474E7D" w14:textId="77777777" w:rsidR="00441BD2" w:rsidRPr="00602CC8" w:rsidRDefault="004B1EFC" w:rsidP="004B1EFC">
      <w:pPr>
        <w:pStyle w:val="Auteur"/>
      </w:pPr>
      <w:r w:rsidRPr="00602CC8">
        <w:t>Sascha Widmer</w:t>
      </w:r>
    </w:p>
    <w:tbl>
      <w:tblPr>
        <w:tblStyle w:val="Grilledutableau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6511"/>
        <w:gridCol w:w="2541"/>
      </w:tblGrid>
      <w:tr w:rsidR="00441BD2" w14:paraId="527B0275" w14:textId="77777777" w:rsidTr="00B46636">
        <w:trPr>
          <w:trHeight w:val="2300"/>
        </w:trPr>
        <w:tc>
          <w:tcPr>
            <w:tcW w:w="651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vAlign w:val="center"/>
          </w:tcPr>
          <w:p w14:paraId="489AC350" w14:textId="77777777" w:rsidR="00441BD2" w:rsidRDefault="00441BD2" w:rsidP="00602CC8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103E71C" wp14:editId="6DC5FCEE">
                  <wp:simplePos x="0" y="0"/>
                  <wp:positionH relativeFrom="column">
                    <wp:posOffset>-2614295</wp:posOffset>
                  </wp:positionH>
                  <wp:positionV relativeFrom="paragraph">
                    <wp:posOffset>-53975</wp:posOffset>
                  </wp:positionV>
                  <wp:extent cx="2576195" cy="882650"/>
                  <wp:effectExtent l="0" t="0" r="0" b="0"/>
                  <wp:wrapTight wrapText="bothSides">
                    <wp:wrapPolygon edited="0">
                      <wp:start x="0" y="0"/>
                      <wp:lineTo x="0" y="20978"/>
                      <wp:lineTo x="21403" y="20978"/>
                      <wp:lineTo x="21403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93"/>
                          <a:stretch/>
                        </pic:blipFill>
                        <pic:spPr bwMode="auto">
                          <a:xfrm>
                            <a:off x="0" y="0"/>
                            <a:ext cx="257619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vAlign w:val="center"/>
          </w:tcPr>
          <w:p w14:paraId="7443BA81" w14:textId="6493F9AD" w:rsidR="00441BD2" w:rsidRDefault="00441BD2" w:rsidP="00B46636">
            <w:r>
              <w:t xml:space="preserve">Module du  </w:t>
            </w:r>
            <w:r w:rsidR="0095359C">
              <w:t>15.05.</w:t>
            </w:r>
            <w:r w:rsidR="00454656">
              <w:t>2023</w:t>
            </w:r>
          </w:p>
          <w:p w14:paraId="6556EACF" w14:textId="7DD44961" w:rsidR="00441BD2" w:rsidRDefault="00441BD2" w:rsidP="00B46636">
            <w:r>
              <w:t xml:space="preserve">au </w:t>
            </w:r>
            <w:r w:rsidR="00E5678A">
              <w:t>13.06.2023</w:t>
            </w:r>
          </w:p>
        </w:tc>
      </w:tr>
    </w:tbl>
    <w:p w14:paraId="541A14A0" w14:textId="77777777" w:rsidR="0052669E" w:rsidRPr="0052669E" w:rsidRDefault="0052669E" w:rsidP="0052669E">
      <w:pPr>
        <w:sectPr w:rsidR="0052669E" w:rsidRPr="0052669E" w:rsidSect="00441BD2">
          <w:footerReference w:type="default" r:id="rId9"/>
          <w:pgSz w:w="11906" w:h="16838"/>
          <w:pgMar w:top="4111" w:right="1417" w:bottom="1417" w:left="1417" w:header="708" w:footer="708" w:gutter="0"/>
          <w:cols w:space="708"/>
          <w:docGrid w:linePitch="360"/>
        </w:sectPr>
      </w:pPr>
    </w:p>
    <w:p w14:paraId="07961AF7" w14:textId="77777777" w:rsidR="00F709F3" w:rsidRDefault="00F709F3" w:rsidP="00441BD2">
      <w:pPr>
        <w:pStyle w:val="Titresecondaire"/>
        <w:jc w:val="left"/>
        <w:sectPr w:rsidR="00F709F3" w:rsidSect="00441BD2">
          <w:footerReference w:type="default" r:id="rId10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0DE75CA" w14:textId="77777777" w:rsidR="002240A3" w:rsidRDefault="00CC1B87" w:rsidP="00602CC8">
      <w:pPr>
        <w:pStyle w:val="Titresecondaire"/>
        <w:rPr>
          <w:noProof/>
        </w:rPr>
      </w:pPr>
      <w:r>
        <w:lastRenderedPageBreak/>
        <w:t>Table des matières</w:t>
      </w:r>
      <w:r w:rsidR="004609EB">
        <w:fldChar w:fldCharType="begin"/>
      </w:r>
      <w:r w:rsidR="004609EB">
        <w:instrText xml:space="preserve"> TOC \o "1-5" \h \z \u </w:instrText>
      </w:r>
      <w:r w:rsidR="004609EB">
        <w:fldChar w:fldCharType="separate"/>
      </w:r>
    </w:p>
    <w:p w14:paraId="091EFD1B" w14:textId="17C68938" w:rsidR="002240A3" w:rsidRDefault="002240A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36941759" w:history="1">
        <w:r w:rsidRPr="00043A62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0B1CE" w14:textId="4D5231EA" w:rsidR="002240A3" w:rsidRDefault="002240A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136941760" w:history="1">
        <w:r w:rsidRPr="00043A62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11D9C5" w14:textId="32C42100" w:rsidR="002240A3" w:rsidRDefault="002240A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136941761" w:history="1">
        <w:r w:rsidRPr="00043A62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C1B4E" w14:textId="295B9E4D" w:rsidR="002240A3" w:rsidRDefault="002240A3">
      <w:pPr>
        <w:pStyle w:val="TM3"/>
        <w:tabs>
          <w:tab w:val="left" w:pos="110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36941762" w:history="1">
        <w:r w:rsidRPr="00043A62">
          <w:rPr>
            <w:rStyle w:val="Lienhypertexte"/>
            <w:noProof/>
          </w:rPr>
          <w:t>1.2.1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056C7" w14:textId="5E0C4A41" w:rsidR="002240A3" w:rsidRDefault="002240A3">
      <w:pPr>
        <w:pStyle w:val="TM3"/>
        <w:tabs>
          <w:tab w:val="left" w:pos="110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36941763" w:history="1">
        <w:r w:rsidRPr="00043A62">
          <w:rPr>
            <w:rStyle w:val="Lienhypertexte"/>
            <w:noProof/>
          </w:rPr>
          <w:t>1.2.2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Infos artiste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DDE928" w14:textId="67A6654E" w:rsidR="002240A3" w:rsidRDefault="002240A3">
      <w:pPr>
        <w:pStyle w:val="TM3"/>
        <w:tabs>
          <w:tab w:val="left" w:pos="110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36941764" w:history="1">
        <w:r w:rsidRPr="00043A62">
          <w:rPr>
            <w:rStyle w:val="Lienhypertexte"/>
            <w:noProof/>
          </w:rPr>
          <w:t>1.2.3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Info perso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68DB5" w14:textId="2B2A32F0" w:rsidR="002240A3" w:rsidRDefault="002240A3">
      <w:pPr>
        <w:pStyle w:val="TM3"/>
        <w:tabs>
          <w:tab w:val="left" w:pos="110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136941765" w:history="1">
        <w:r w:rsidRPr="00043A62">
          <w:rPr>
            <w:rStyle w:val="Lienhypertexte"/>
            <w:noProof/>
          </w:rPr>
          <w:t>1.2.4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71AFD" w14:textId="75998BC7" w:rsidR="002240A3" w:rsidRDefault="002240A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136941766" w:history="1">
        <w:r w:rsidRPr="00043A62">
          <w:rPr>
            <w:rStyle w:val="Lienhypertexte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34BA1" w14:textId="231E1086" w:rsidR="002240A3" w:rsidRDefault="002240A3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36941767" w:history="1">
        <w:r w:rsidRPr="00043A62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C932A8" w14:textId="70D8EB94" w:rsidR="002240A3" w:rsidRDefault="002240A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136941768" w:history="1">
        <w:r w:rsidRPr="00043A62">
          <w:rPr>
            <w:rStyle w:val="Lienhypertexte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CH"/>
          </w:rPr>
          <w:tab/>
        </w:r>
        <w:r w:rsidRPr="00043A62">
          <w:rPr>
            <w:rStyle w:val="Lienhypertexte"/>
            <w:noProof/>
          </w:rPr>
          <w:t>Diagramme de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_Toc136941768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A84470" w14:textId="2159B26E" w:rsidR="004609EB" w:rsidRPr="00602CC8" w:rsidRDefault="004609EB" w:rsidP="00602CC8">
      <w:pPr>
        <w:sectPr w:rsidR="004609EB" w:rsidRPr="00602CC8" w:rsidSect="00441BD2">
          <w:footerReference w:type="default" r:id="rId11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/>
          <w:sz w:val="48"/>
          <w:szCs w:val="40"/>
        </w:rPr>
        <w:fldChar w:fldCharType="end"/>
      </w:r>
    </w:p>
    <w:p w14:paraId="64578CAD" w14:textId="77777777" w:rsidR="002240A3" w:rsidRDefault="002240A3" w:rsidP="002240A3">
      <w:pPr>
        <w:pStyle w:val="Titre1"/>
      </w:pPr>
      <w:bookmarkStart w:id="0" w:name="_Toc136941715"/>
      <w:bookmarkStart w:id="1" w:name="_Toc136941759"/>
      <w:r>
        <w:lastRenderedPageBreak/>
        <w:t>Analyse</w:t>
      </w:r>
      <w:bookmarkEnd w:id="0"/>
      <w:bookmarkEnd w:id="1"/>
    </w:p>
    <w:p w14:paraId="0DBCBB44" w14:textId="77777777" w:rsidR="002240A3" w:rsidRDefault="002240A3" w:rsidP="002240A3">
      <w:pPr>
        <w:pStyle w:val="Titre2"/>
      </w:pPr>
      <w:bookmarkStart w:id="2" w:name="_Toc136941716"/>
      <w:bookmarkStart w:id="3" w:name="_Toc136941760"/>
      <w:r>
        <w:t>Tests</w:t>
      </w:r>
      <w:bookmarkEnd w:id="2"/>
      <w:bookmarkEnd w:id="3"/>
    </w:p>
    <w:p w14:paraId="1C68E131" w14:textId="77777777" w:rsidR="002240A3" w:rsidRPr="00CD6994" w:rsidRDefault="002240A3" w:rsidP="002240A3">
      <w:pPr>
        <w:pStyle w:val="Txtjustifie"/>
        <w:rPr>
          <w:b/>
          <w:bCs/>
        </w:rPr>
      </w:pPr>
      <w:r w:rsidRPr="00CD6994">
        <w:rPr>
          <w:b/>
          <w:bCs/>
        </w:rPr>
        <w:t xml:space="preserve">Requête </w:t>
      </w:r>
    </w:p>
    <w:p w14:paraId="7E93E532" w14:textId="77777777" w:rsidR="002240A3" w:rsidRPr="00CD6994" w:rsidRDefault="002240A3" w:rsidP="002240A3">
      <w:pPr>
        <w:pStyle w:val="Txtjustifie"/>
      </w:pPr>
      <w:r>
        <w:t>GET :</w:t>
      </w:r>
    </w:p>
    <w:p w14:paraId="0ACCAB8C" w14:textId="77777777" w:rsidR="002240A3" w:rsidRPr="002240A3" w:rsidRDefault="002240A3" w:rsidP="002240A3">
      <w:pPr>
        <w:pStyle w:val="TxtCode3-Orange"/>
      </w:pPr>
      <w:r w:rsidRPr="002240A3">
        <w:t>https://api.spotify.com/v1/artists/2Yi8DgAhktSKzcnv3K6tuo/top-tracks?market=CH</w:t>
      </w:r>
    </w:p>
    <w:p w14:paraId="68DDE16A" w14:textId="77777777" w:rsidR="002240A3" w:rsidRPr="00CD6994" w:rsidRDefault="002240A3" w:rsidP="002240A3">
      <w:pPr>
        <w:pStyle w:val="Txtjustifie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CD6994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headers :</w:t>
      </w:r>
    </w:p>
    <w:p w14:paraId="231D8B42" w14:textId="77777777" w:rsidR="002240A3" w:rsidRDefault="002240A3" w:rsidP="002240A3">
      <w:pPr>
        <w:pStyle w:val="Txtjustifie"/>
      </w:pPr>
      <w:r w:rsidRPr="00701C0B">
        <w:drawing>
          <wp:inline distT="0" distB="0" distL="0" distR="0" wp14:anchorId="69560643" wp14:editId="6F807967">
            <wp:extent cx="5760720" cy="189865"/>
            <wp:effectExtent l="19050" t="19050" r="11430" b="196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2435" cy="234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1E18" w14:textId="77777777" w:rsidR="002240A3" w:rsidRDefault="002240A3" w:rsidP="002240A3">
      <w:pPr>
        <w:pStyle w:val="Txtjustifie"/>
        <w:rPr>
          <w:b/>
          <w:bCs/>
        </w:rPr>
      </w:pPr>
      <w:r w:rsidRPr="00CD6994">
        <w:rPr>
          <w:b/>
          <w:bCs/>
        </w:rPr>
        <w:t>Résultat :</w:t>
      </w:r>
    </w:p>
    <w:p w14:paraId="64B3649F" w14:textId="77777777" w:rsidR="002240A3" w:rsidRPr="002240A3" w:rsidRDefault="002240A3" w:rsidP="002240A3">
      <w:pPr>
        <w:pStyle w:val="TxtCode3-Orange"/>
      </w:pPr>
      <w:r w:rsidRPr="002240A3">
        <w:t>{</w:t>
      </w:r>
    </w:p>
    <w:p w14:paraId="512802CD" w14:textId="77777777" w:rsidR="002240A3" w:rsidRPr="002240A3" w:rsidRDefault="002240A3" w:rsidP="002240A3">
      <w:pPr>
        <w:pStyle w:val="TxtCode3-Orange"/>
      </w:pPr>
      <w:r w:rsidRPr="002240A3">
        <w:t xml:space="preserve">    "external_urls": {</w:t>
      </w:r>
    </w:p>
    <w:p w14:paraId="0700408D" w14:textId="77777777" w:rsidR="002240A3" w:rsidRPr="002240A3" w:rsidRDefault="002240A3" w:rsidP="002240A3">
      <w:pPr>
        <w:pStyle w:val="TxtCode3-Orange"/>
      </w:pPr>
      <w:r w:rsidRPr="002240A3">
        <w:t xml:space="preserve">        "spotify": "https://open.spotify.com/artist/2Yi8DgAhktSKzcnv3K6tuo"</w:t>
      </w:r>
    </w:p>
    <w:p w14:paraId="2FB91F0A" w14:textId="77777777" w:rsidR="002240A3" w:rsidRPr="00AB1D17" w:rsidRDefault="002240A3" w:rsidP="002240A3">
      <w:pPr>
        <w:pStyle w:val="TxtCode3-Orange"/>
        <w:rPr>
          <w:lang w:val="en-US"/>
        </w:rPr>
      </w:pPr>
      <w:r w:rsidRPr="002240A3">
        <w:t xml:space="preserve">    </w:t>
      </w:r>
      <w:r w:rsidRPr="00AB1D17">
        <w:rPr>
          <w:lang w:val="en-US"/>
        </w:rPr>
        <w:t>},</w:t>
      </w:r>
    </w:p>
    <w:p w14:paraId="6BE896DA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"followers": {</w:t>
      </w:r>
    </w:p>
    <w:p w14:paraId="54F00954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"href": null,</w:t>
      </w:r>
    </w:p>
    <w:p w14:paraId="17A2B728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"total": 1301</w:t>
      </w:r>
    </w:p>
    <w:p w14:paraId="585932A0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},</w:t>
      </w:r>
    </w:p>
    <w:p w14:paraId="70F80DB2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"genres": [],</w:t>
      </w:r>
    </w:p>
    <w:p w14:paraId="7732633E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"href": "https://api.spotify.com/v1/artists/2Yi8DgAhktSKzcnv3K6tuo",</w:t>
      </w:r>
    </w:p>
    <w:p w14:paraId="63162BD8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"id": "2Yi8DgAhktSKzcnv3K6tuo",</w:t>
      </w:r>
    </w:p>
    <w:p w14:paraId="649CF414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"images": [</w:t>
      </w:r>
    </w:p>
    <w:p w14:paraId="744C91B5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{</w:t>
      </w:r>
    </w:p>
    <w:p w14:paraId="387EC2EB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"height": 640,</w:t>
      </w:r>
    </w:p>
    <w:p w14:paraId="72087614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"url": "https://i.scdn.co/image/ab6761610000e5eb9518a8367c1ae25377e72e8d",</w:t>
      </w:r>
    </w:p>
    <w:p w14:paraId="49A6CCC2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"width": 640</w:t>
      </w:r>
    </w:p>
    <w:p w14:paraId="1F0A131C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},</w:t>
      </w:r>
    </w:p>
    <w:p w14:paraId="608BCA79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{</w:t>
      </w:r>
    </w:p>
    <w:p w14:paraId="6DE371B9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"height": 320,</w:t>
      </w:r>
    </w:p>
    <w:p w14:paraId="498ECA61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"url": "https://i.scdn.co/image/ab676161000051749518a8367c1ae25377e72e8d",</w:t>
      </w:r>
    </w:p>
    <w:p w14:paraId="05F6D4F7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"width": 320</w:t>
      </w:r>
    </w:p>
    <w:p w14:paraId="6954C685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},</w:t>
      </w:r>
    </w:p>
    <w:p w14:paraId="7450BE65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{</w:t>
      </w:r>
    </w:p>
    <w:p w14:paraId="58A51FFA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"height": 160,</w:t>
      </w:r>
    </w:p>
    <w:p w14:paraId="51C89A41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"url": "https://i.scdn.co/image/ab6761610000f1789518a8367c1ae25377e72e8d",</w:t>
      </w:r>
    </w:p>
    <w:p w14:paraId="17D280B0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    "width": 160</w:t>
      </w:r>
    </w:p>
    <w:p w14:paraId="019FA7F3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    }</w:t>
      </w:r>
    </w:p>
    <w:p w14:paraId="64FAB7BE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],</w:t>
      </w:r>
    </w:p>
    <w:p w14:paraId="0167E326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"name": "Dynjah",</w:t>
      </w:r>
    </w:p>
    <w:p w14:paraId="0981CFB2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"popularity": 12,</w:t>
      </w:r>
    </w:p>
    <w:p w14:paraId="54099D8E" w14:textId="77777777" w:rsidR="002240A3" w:rsidRPr="00AB1D17" w:rsidRDefault="002240A3" w:rsidP="002240A3">
      <w:pPr>
        <w:pStyle w:val="TxtCode3-Orange"/>
        <w:rPr>
          <w:lang w:val="en-US"/>
        </w:rPr>
      </w:pPr>
      <w:r w:rsidRPr="00AB1D17">
        <w:rPr>
          <w:lang w:val="en-US"/>
        </w:rPr>
        <w:t xml:space="preserve">    "type": "artist",</w:t>
      </w:r>
    </w:p>
    <w:p w14:paraId="0FEE3747" w14:textId="77777777" w:rsidR="002240A3" w:rsidRDefault="002240A3" w:rsidP="002240A3">
      <w:pPr>
        <w:pStyle w:val="TxtCode3-Orange"/>
      </w:pPr>
      <w:r w:rsidRPr="00AB1D17">
        <w:rPr>
          <w:lang w:val="en-US"/>
        </w:rPr>
        <w:t xml:space="preserve">    </w:t>
      </w:r>
      <w:r>
        <w:t>"uri": "spotify:artist:2Yi8DgAhktSKzcnv3K6tuo"</w:t>
      </w:r>
    </w:p>
    <w:p w14:paraId="40CB6321" w14:textId="77777777" w:rsidR="002240A3" w:rsidRPr="00CD6994" w:rsidRDefault="002240A3" w:rsidP="002240A3">
      <w:pPr>
        <w:pStyle w:val="TxtCode3-Orange"/>
      </w:pPr>
      <w:r>
        <w:t>}</w:t>
      </w:r>
    </w:p>
    <w:p w14:paraId="55A6B5A4" w14:textId="77777777" w:rsidR="002240A3" w:rsidRDefault="002240A3" w:rsidP="002240A3">
      <w:pPr>
        <w:pStyle w:val="Titre2"/>
      </w:pPr>
      <w:bookmarkStart w:id="4" w:name="_Toc136941717"/>
      <w:bookmarkStart w:id="5" w:name="_Toc136941761"/>
      <w:r>
        <w:lastRenderedPageBreak/>
        <w:t>Maquettes</w:t>
      </w:r>
      <w:bookmarkEnd w:id="4"/>
      <w:bookmarkEnd w:id="5"/>
    </w:p>
    <w:p w14:paraId="77932772" w14:textId="77777777" w:rsidR="002240A3" w:rsidRDefault="002240A3" w:rsidP="002240A3">
      <w:pPr>
        <w:pStyle w:val="Titre3"/>
      </w:pPr>
      <w:bookmarkStart w:id="6" w:name="_Toc136941718"/>
      <w:bookmarkStart w:id="7" w:name="_Toc136941762"/>
      <w:r>
        <w:t>Accueil</w:t>
      </w:r>
      <w:bookmarkEnd w:id="6"/>
      <w:bookmarkEnd w:id="7"/>
    </w:p>
    <w:p w14:paraId="635D3C92" w14:textId="77777777" w:rsidR="002240A3" w:rsidRDefault="002240A3" w:rsidP="002240A3">
      <w:pPr>
        <w:pStyle w:val="StyleCentr"/>
      </w:pPr>
      <w:r w:rsidRPr="007E026A">
        <w:drawing>
          <wp:inline distT="0" distB="0" distL="0" distR="0" wp14:anchorId="0B23AA24" wp14:editId="7242EE2F">
            <wp:extent cx="5126228" cy="3600000"/>
            <wp:effectExtent l="0" t="0" r="0" b="635"/>
            <wp:docPr id="3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2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622" w14:textId="77777777" w:rsidR="002240A3" w:rsidRDefault="002240A3" w:rsidP="002240A3">
      <w:pPr>
        <w:pStyle w:val="Titre3"/>
      </w:pPr>
      <w:bookmarkStart w:id="8" w:name="_Toc136941719"/>
      <w:bookmarkStart w:id="9" w:name="_Toc136941763"/>
      <w:r>
        <w:t>Infos artiste</w:t>
      </w:r>
      <w:bookmarkEnd w:id="8"/>
      <w:bookmarkEnd w:id="9"/>
    </w:p>
    <w:p w14:paraId="3BCB78B4" w14:textId="77777777" w:rsidR="002240A3" w:rsidRPr="00C669EB" w:rsidRDefault="002240A3" w:rsidP="002240A3">
      <w:pPr>
        <w:pStyle w:val="StyleCentr"/>
      </w:pPr>
      <w:r w:rsidRPr="00A210DB">
        <w:drawing>
          <wp:inline distT="0" distB="0" distL="0" distR="0" wp14:anchorId="0CB86961" wp14:editId="19AF5BB9">
            <wp:extent cx="5068602" cy="3564000"/>
            <wp:effectExtent l="0" t="0" r="0" b="0"/>
            <wp:docPr id="4" name="Image 4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Parallè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602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6DA2" w14:textId="77777777" w:rsidR="002240A3" w:rsidRDefault="002240A3" w:rsidP="002240A3">
      <w:pPr>
        <w:pStyle w:val="Titre3"/>
      </w:pPr>
      <w:bookmarkStart w:id="10" w:name="_Toc136941720"/>
      <w:bookmarkStart w:id="11" w:name="_Toc136941764"/>
      <w:r>
        <w:lastRenderedPageBreak/>
        <w:t>Info perso</w:t>
      </w:r>
      <w:bookmarkEnd w:id="10"/>
      <w:bookmarkEnd w:id="11"/>
    </w:p>
    <w:p w14:paraId="149483F8" w14:textId="77777777" w:rsidR="002240A3" w:rsidRPr="00C669EB" w:rsidRDefault="002240A3" w:rsidP="002240A3">
      <w:pPr>
        <w:pStyle w:val="StyleCentr"/>
      </w:pPr>
      <w:r w:rsidRPr="00EA0077">
        <w:drawing>
          <wp:inline distT="0" distB="0" distL="0" distR="0" wp14:anchorId="775E857F" wp14:editId="0034494F">
            <wp:extent cx="5105393" cy="3600000"/>
            <wp:effectExtent l="0" t="0" r="635" b="635"/>
            <wp:docPr id="5" name="Image 5" descr="Une image contenant texte, capture d’écran, Rectangl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Rectangle, Parallè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39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9B4" w14:textId="77777777" w:rsidR="002240A3" w:rsidRDefault="002240A3" w:rsidP="002240A3">
      <w:pPr>
        <w:pStyle w:val="Titre3"/>
      </w:pPr>
      <w:bookmarkStart w:id="12" w:name="_Toc136941721"/>
      <w:bookmarkStart w:id="13" w:name="_Toc136941765"/>
      <w:r>
        <w:t>Log out</w:t>
      </w:r>
      <w:bookmarkEnd w:id="12"/>
      <w:bookmarkEnd w:id="13"/>
    </w:p>
    <w:p w14:paraId="708A723D" w14:textId="77777777" w:rsidR="002240A3" w:rsidRPr="00C669EB" w:rsidRDefault="002240A3" w:rsidP="002240A3">
      <w:pPr>
        <w:pStyle w:val="StyleCentr"/>
      </w:pPr>
      <w:r w:rsidRPr="005C288F">
        <w:drawing>
          <wp:inline distT="0" distB="0" distL="0" distR="0" wp14:anchorId="70ED0C06" wp14:editId="50F34874">
            <wp:extent cx="5076823" cy="3600000"/>
            <wp:effectExtent l="0" t="0" r="0" b="635"/>
            <wp:docPr id="6" name="Image 6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Rectangl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2AD" w14:textId="77777777" w:rsidR="002240A3" w:rsidRDefault="002240A3" w:rsidP="002240A3">
      <w:pPr>
        <w:pStyle w:val="Titre2"/>
      </w:pPr>
      <w:bookmarkStart w:id="14" w:name="_Toc136941722"/>
      <w:bookmarkStart w:id="15" w:name="_Toc136941766"/>
      <w:r>
        <w:lastRenderedPageBreak/>
        <w:t>Use case</w:t>
      </w:r>
      <w:bookmarkEnd w:id="14"/>
      <w:bookmarkEnd w:id="15"/>
    </w:p>
    <w:p w14:paraId="5A9AEBB5" w14:textId="77777777" w:rsidR="002240A3" w:rsidRDefault="002240A3" w:rsidP="002240A3">
      <w:pPr>
        <w:pStyle w:val="StyleCentr"/>
      </w:pPr>
      <w:r w:rsidRPr="00106811">
        <w:drawing>
          <wp:inline distT="0" distB="0" distL="0" distR="0" wp14:anchorId="202F5F30" wp14:editId="54636E22">
            <wp:extent cx="5760720" cy="4542155"/>
            <wp:effectExtent l="0" t="0" r="0" b="0"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5D3" w14:textId="77777777" w:rsidR="002240A3" w:rsidRDefault="002240A3" w:rsidP="002240A3">
      <w:pPr>
        <w:pStyle w:val="Titre1"/>
      </w:pPr>
      <w:bookmarkStart w:id="16" w:name="_Toc136941723"/>
      <w:bookmarkStart w:id="17" w:name="_Toc136941767"/>
      <w:r>
        <w:lastRenderedPageBreak/>
        <w:t>Conception</w:t>
      </w:r>
      <w:bookmarkEnd w:id="16"/>
      <w:bookmarkEnd w:id="17"/>
    </w:p>
    <w:p w14:paraId="3F5635AD" w14:textId="77777777" w:rsidR="002240A3" w:rsidRDefault="002240A3" w:rsidP="002240A3">
      <w:pPr>
        <w:pStyle w:val="Titre2"/>
      </w:pPr>
      <w:bookmarkStart w:id="18" w:name="_Toc136941724"/>
      <w:bookmarkStart w:id="19" w:name="_Toc136941768"/>
      <w:r>
        <w:t>Diagramme de navigation</w:t>
      </w:r>
      <w:bookmarkEnd w:id="18"/>
      <w:bookmarkEnd w:id="19"/>
    </w:p>
    <w:p w14:paraId="1756338A" w14:textId="637FFDF5" w:rsidR="008541A9" w:rsidRPr="008541A9" w:rsidRDefault="009767F9" w:rsidP="00905425">
      <w:pPr>
        <w:pStyle w:val="Titre2"/>
        <w:numPr>
          <w:ilvl w:val="0"/>
          <w:numId w:val="0"/>
        </w:numPr>
        <w:ind w:left="576" w:hanging="576"/>
      </w:pPr>
      <w:r w:rsidRPr="009767F9">
        <w:drawing>
          <wp:inline distT="0" distB="0" distL="0" distR="0" wp14:anchorId="403E94AB" wp14:editId="6248DE24">
            <wp:extent cx="5760720" cy="4797425"/>
            <wp:effectExtent l="0" t="0" r="0" b="3175"/>
            <wp:docPr id="9" name="Image 9" descr="Une image contenant diagramme, ligne, Pl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diagramme, ligne, Plan,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A9" w:rsidRPr="008541A9" w:rsidSect="00996A7D">
      <w:headerReference w:type="default" r:id="rId19"/>
      <w:footerReference w:type="default" r:id="rId20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E5E3" w14:textId="77777777" w:rsidR="00E37D55" w:rsidRDefault="00E37D55" w:rsidP="0052669E">
      <w:pPr>
        <w:spacing w:after="0" w:line="240" w:lineRule="auto"/>
      </w:pPr>
      <w:r>
        <w:separator/>
      </w:r>
    </w:p>
    <w:p w14:paraId="379523AF" w14:textId="77777777" w:rsidR="00E37D55" w:rsidRDefault="00E37D55"/>
    <w:p w14:paraId="6F86D1E7" w14:textId="77777777" w:rsidR="00E37D55" w:rsidRDefault="00E37D55"/>
    <w:p w14:paraId="222F8940" w14:textId="77777777" w:rsidR="00E37D55" w:rsidRDefault="00E37D55"/>
  </w:endnote>
  <w:endnote w:type="continuationSeparator" w:id="0">
    <w:p w14:paraId="692513B0" w14:textId="77777777" w:rsidR="00E37D55" w:rsidRDefault="00E37D55" w:rsidP="0052669E">
      <w:pPr>
        <w:spacing w:after="0" w:line="240" w:lineRule="auto"/>
      </w:pPr>
      <w:r>
        <w:continuationSeparator/>
      </w:r>
    </w:p>
    <w:p w14:paraId="4E7129EB" w14:textId="77777777" w:rsidR="00E37D55" w:rsidRDefault="00E37D55"/>
    <w:p w14:paraId="6661F42F" w14:textId="77777777" w:rsidR="00E37D55" w:rsidRDefault="00E37D55"/>
    <w:p w14:paraId="56E1AAC8" w14:textId="77777777" w:rsidR="00E37D55" w:rsidRDefault="00E37D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7BF4" w14:textId="77777777" w:rsidR="00441BD2" w:rsidRDefault="00441BD2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2386" w14:textId="77777777" w:rsidR="00486928" w:rsidRDefault="00F709F3" w:rsidP="00486928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FA9D" w14:textId="77777777" w:rsidR="00F709F3" w:rsidRDefault="00F709F3" w:rsidP="00F709F3">
    <w:pPr>
      <w:pStyle w:val="Pieddepage"/>
      <w:pBdr>
        <w:top w:val="single" w:sz="4" w:space="1" w:color="auto"/>
      </w:pBdr>
    </w:pPr>
    <w:r>
      <w:tab/>
      <w:t xml:space="preserve">Table des Matière </w:t>
    </w:r>
    <w:r w:rsidRPr="00F709F3">
      <w:rPr>
        <w:color w:val="000000" w:themeColor="text1"/>
      </w:rPr>
      <w:fldChar w:fldCharType="begin"/>
    </w:r>
    <w:r w:rsidRPr="00F709F3">
      <w:rPr>
        <w:color w:val="000000" w:themeColor="text1"/>
      </w:rPr>
      <w:instrText>PAGE  \* ROMAN  \* MERGEFORMAT</w:instrText>
    </w:r>
    <w:r w:rsidRPr="00F709F3">
      <w:rPr>
        <w:color w:val="000000" w:themeColor="text1"/>
      </w:rPr>
      <w:fldChar w:fldCharType="separate"/>
    </w:r>
    <w:r w:rsidRPr="00F709F3">
      <w:rPr>
        <w:color w:val="000000" w:themeColor="text1"/>
        <w:sz w:val="28"/>
        <w:szCs w:val="28"/>
        <w:lang w:val="fr-FR"/>
      </w:rPr>
      <w:t>I</w:t>
    </w:r>
    <w:r w:rsidRPr="00F709F3">
      <w:rPr>
        <w:color w:val="000000" w:themeColor="text1"/>
        <w:sz w:val="28"/>
        <w:szCs w:val="28"/>
      </w:rPr>
      <w:fldChar w:fldCharType="end"/>
    </w:r>
    <w:r>
      <w:rPr>
        <w:color w:val="000000" w:themeColor="text1"/>
        <w:sz w:val="28"/>
        <w:szCs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E7BB" w14:textId="77777777" w:rsidR="00BE2F25" w:rsidRDefault="004B1EFC" w:rsidP="004B1EFC">
    <w:pPr>
      <w:pStyle w:val="Pieddepage"/>
      <w:pBdr>
        <w:top w:val="single" w:sz="8" w:space="1" w:color="auto"/>
      </w:pBdr>
    </w:pPr>
    <w:r>
      <w:t>Widmer Sascha</w:t>
    </w:r>
    <w:r w:rsidR="00486928">
      <w:tab/>
    </w:r>
    <w:r w:rsidR="00486928">
      <w:tab/>
    </w:r>
    <w:r w:rsidR="00486928">
      <w:rPr>
        <w:b/>
        <w:bCs/>
      </w:rPr>
      <w:fldChar w:fldCharType="begin"/>
    </w:r>
    <w:r w:rsidR="00486928">
      <w:rPr>
        <w:b/>
        <w:bCs/>
      </w:rPr>
      <w:instrText>PAGE  \* Arabic  \* MERGEFORMAT</w:instrText>
    </w:r>
    <w:r w:rsidR="00486928">
      <w:rPr>
        <w:b/>
        <w:bCs/>
      </w:rPr>
      <w:fldChar w:fldCharType="separate"/>
    </w:r>
    <w:r w:rsidR="00486928">
      <w:rPr>
        <w:b/>
        <w:bCs/>
        <w:lang w:val="fr-FR"/>
      </w:rPr>
      <w:t>1</w:t>
    </w:r>
    <w:r w:rsidR="00486928">
      <w:rPr>
        <w:b/>
        <w:bCs/>
      </w:rPr>
      <w:fldChar w:fldCharType="end"/>
    </w:r>
    <w:r w:rsidR="00486928">
      <w:rPr>
        <w:lang w:val="fr-FR"/>
      </w:rPr>
      <w:t xml:space="preserve"> / </w:t>
    </w:r>
    <w:r w:rsidR="00486928">
      <w:rPr>
        <w:b/>
        <w:bCs/>
      </w:rPr>
      <w:fldChar w:fldCharType="begin"/>
    </w:r>
    <w:r w:rsidR="00486928">
      <w:rPr>
        <w:b/>
        <w:bCs/>
      </w:rPr>
      <w:instrText>NUMPAGES  \* Arabic  \* MERGEFORMAT</w:instrText>
    </w:r>
    <w:r w:rsidR="00486928">
      <w:rPr>
        <w:b/>
        <w:bCs/>
      </w:rPr>
      <w:fldChar w:fldCharType="separate"/>
    </w:r>
    <w:r w:rsidR="00486928">
      <w:rPr>
        <w:b/>
        <w:bCs/>
        <w:lang w:val="fr-FR"/>
      </w:rPr>
      <w:t>2</w:t>
    </w:r>
    <w:r w:rsidR="0048692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F30A" w14:textId="77777777" w:rsidR="00E37D55" w:rsidRDefault="00E37D55" w:rsidP="0052669E">
      <w:pPr>
        <w:spacing w:after="0" w:line="240" w:lineRule="auto"/>
      </w:pPr>
      <w:r>
        <w:separator/>
      </w:r>
    </w:p>
    <w:p w14:paraId="40308ABE" w14:textId="77777777" w:rsidR="00E37D55" w:rsidRDefault="00E37D55"/>
    <w:p w14:paraId="21477923" w14:textId="77777777" w:rsidR="00E37D55" w:rsidRDefault="00E37D55"/>
    <w:p w14:paraId="4DFEEC96" w14:textId="77777777" w:rsidR="00E37D55" w:rsidRDefault="00E37D55"/>
  </w:footnote>
  <w:footnote w:type="continuationSeparator" w:id="0">
    <w:p w14:paraId="3A04077A" w14:textId="77777777" w:rsidR="00E37D55" w:rsidRDefault="00E37D55" w:rsidP="0052669E">
      <w:pPr>
        <w:spacing w:after="0" w:line="240" w:lineRule="auto"/>
      </w:pPr>
      <w:r>
        <w:continuationSeparator/>
      </w:r>
    </w:p>
    <w:p w14:paraId="479F9628" w14:textId="77777777" w:rsidR="00E37D55" w:rsidRDefault="00E37D55"/>
    <w:p w14:paraId="50505745" w14:textId="77777777" w:rsidR="00E37D55" w:rsidRDefault="00E37D55"/>
    <w:p w14:paraId="3530CAA2" w14:textId="77777777" w:rsidR="00E37D55" w:rsidRDefault="00E37D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926D" w14:textId="6BFCEFDC" w:rsidR="0052669E" w:rsidRDefault="0052669E" w:rsidP="00F709F3">
    <w:pPr>
      <w:pStyle w:val="En-tte"/>
      <w:pBdr>
        <w:bottom w:val="single" w:sz="4" w:space="1" w:color="auto"/>
      </w:pBdr>
    </w:pPr>
    <w:r>
      <w:tab/>
    </w:r>
    <w:fldSimple w:instr=" TITLE  \* Upper  \* MERGEFORMAT ">
      <w:r w:rsidR="00ED6259">
        <w:t>307 - DOCMENTATION DE PROJET</w:t>
      </w:r>
    </w:fldSimple>
    <w:r w:rsidR="00F709F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8E9"/>
    <w:multiLevelType w:val="hybridMultilevel"/>
    <w:tmpl w:val="06E6FE30"/>
    <w:lvl w:ilvl="0" w:tplc="1F542E98">
      <w:start w:val="1"/>
      <w:numFmt w:val="decimal"/>
      <w:lvlText w:val="1.1.%1. 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4632"/>
    <w:multiLevelType w:val="hybridMultilevel"/>
    <w:tmpl w:val="2BD6251C"/>
    <w:lvl w:ilvl="0" w:tplc="9ED83A3A">
      <w:start w:val="1"/>
      <w:numFmt w:val="decimal"/>
      <w:lvlText w:val="1.1.1.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BE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E2C3C93"/>
    <w:multiLevelType w:val="hybridMultilevel"/>
    <w:tmpl w:val="4D9A8D7A"/>
    <w:lvl w:ilvl="0" w:tplc="0BDC7B0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B4675"/>
    <w:multiLevelType w:val="hybridMultilevel"/>
    <w:tmpl w:val="27F6619E"/>
    <w:lvl w:ilvl="0" w:tplc="10AC0DF8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F5E12"/>
    <w:multiLevelType w:val="hybridMultilevel"/>
    <w:tmpl w:val="478C12BC"/>
    <w:lvl w:ilvl="0" w:tplc="BB96EE54">
      <w:start w:val="1"/>
      <w:numFmt w:val="decimal"/>
      <w:lvlText w:val="1.1.1.%1. 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16B2A"/>
    <w:multiLevelType w:val="hybridMultilevel"/>
    <w:tmpl w:val="CF1A9056"/>
    <w:lvl w:ilvl="0" w:tplc="D33AF426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79552">
    <w:abstractNumId w:val="3"/>
  </w:num>
  <w:num w:numId="2" w16cid:durableId="1642884258">
    <w:abstractNumId w:val="4"/>
  </w:num>
  <w:num w:numId="3" w16cid:durableId="404960589">
    <w:abstractNumId w:val="0"/>
  </w:num>
  <w:num w:numId="4" w16cid:durableId="185872257">
    <w:abstractNumId w:val="6"/>
  </w:num>
  <w:num w:numId="5" w16cid:durableId="1310743391">
    <w:abstractNumId w:val="5"/>
  </w:num>
  <w:num w:numId="6" w16cid:durableId="395130271">
    <w:abstractNumId w:val="1"/>
  </w:num>
  <w:num w:numId="7" w16cid:durableId="2054571619">
    <w:abstractNumId w:val="2"/>
  </w:num>
  <w:num w:numId="8" w16cid:durableId="941886395">
    <w:abstractNumId w:val="2"/>
    <w:lvlOverride w:ilvl="0">
      <w:lvl w:ilvl="0">
        <w:start w:val="1"/>
        <w:numFmt w:val="decimal"/>
        <w:pStyle w:val="Titre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1"/>
    <w:rsid w:val="00101491"/>
    <w:rsid w:val="00106811"/>
    <w:rsid w:val="00151D28"/>
    <w:rsid w:val="00176563"/>
    <w:rsid w:val="001A179D"/>
    <w:rsid w:val="001C2AFF"/>
    <w:rsid w:val="001D3EAD"/>
    <w:rsid w:val="002240A3"/>
    <w:rsid w:val="002C5BA4"/>
    <w:rsid w:val="0031177A"/>
    <w:rsid w:val="0033423A"/>
    <w:rsid w:val="00341028"/>
    <w:rsid w:val="00363AFA"/>
    <w:rsid w:val="003E7ED3"/>
    <w:rsid w:val="00421C63"/>
    <w:rsid w:val="00440593"/>
    <w:rsid w:val="00441BD2"/>
    <w:rsid w:val="00454656"/>
    <w:rsid w:val="004609EB"/>
    <w:rsid w:val="00486928"/>
    <w:rsid w:val="004B1EFC"/>
    <w:rsid w:val="0052669E"/>
    <w:rsid w:val="00540D43"/>
    <w:rsid w:val="005C288F"/>
    <w:rsid w:val="00602CC8"/>
    <w:rsid w:val="00666038"/>
    <w:rsid w:val="00667CAF"/>
    <w:rsid w:val="006C21A4"/>
    <w:rsid w:val="006C41DC"/>
    <w:rsid w:val="006E6647"/>
    <w:rsid w:val="006F09C4"/>
    <w:rsid w:val="006F2F05"/>
    <w:rsid w:val="00701C0B"/>
    <w:rsid w:val="00741DA5"/>
    <w:rsid w:val="007839D1"/>
    <w:rsid w:val="007B071B"/>
    <w:rsid w:val="007E026A"/>
    <w:rsid w:val="00822A52"/>
    <w:rsid w:val="008541A9"/>
    <w:rsid w:val="008A5C42"/>
    <w:rsid w:val="00905425"/>
    <w:rsid w:val="00942224"/>
    <w:rsid w:val="0095359C"/>
    <w:rsid w:val="0095415D"/>
    <w:rsid w:val="00956DB0"/>
    <w:rsid w:val="009767F9"/>
    <w:rsid w:val="00996788"/>
    <w:rsid w:val="00996A7D"/>
    <w:rsid w:val="009A5CA9"/>
    <w:rsid w:val="00A210DB"/>
    <w:rsid w:val="00A57236"/>
    <w:rsid w:val="00A57B27"/>
    <w:rsid w:val="00AB1D17"/>
    <w:rsid w:val="00AB40F7"/>
    <w:rsid w:val="00AF4A29"/>
    <w:rsid w:val="00B0746B"/>
    <w:rsid w:val="00B17C0F"/>
    <w:rsid w:val="00B379F4"/>
    <w:rsid w:val="00BB0853"/>
    <w:rsid w:val="00BC25CD"/>
    <w:rsid w:val="00BE2F25"/>
    <w:rsid w:val="00C03C3F"/>
    <w:rsid w:val="00C669EB"/>
    <w:rsid w:val="00CC1B87"/>
    <w:rsid w:val="00CD60B7"/>
    <w:rsid w:val="00CD6994"/>
    <w:rsid w:val="00CE12D3"/>
    <w:rsid w:val="00CF3603"/>
    <w:rsid w:val="00D23B6F"/>
    <w:rsid w:val="00D6144F"/>
    <w:rsid w:val="00DA7E04"/>
    <w:rsid w:val="00E3704B"/>
    <w:rsid w:val="00E37D55"/>
    <w:rsid w:val="00E5678A"/>
    <w:rsid w:val="00EA0077"/>
    <w:rsid w:val="00ED6259"/>
    <w:rsid w:val="00F54B3A"/>
    <w:rsid w:val="00F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E8CD2B"/>
  <w15:chartTrackingRefBased/>
  <w15:docId w15:val="{2B253B2A-A269-4BB7-BB09-449D6F2D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FC"/>
  </w:style>
  <w:style w:type="paragraph" w:styleId="Titre1">
    <w:name w:val="heading 1"/>
    <w:basedOn w:val="Normal"/>
    <w:next w:val="Txtjustifie"/>
    <w:link w:val="Titre1Car"/>
    <w:uiPriority w:val="9"/>
    <w:qFormat/>
    <w:rsid w:val="006C21A4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itre2">
    <w:name w:val="heading 2"/>
    <w:basedOn w:val="Titre1"/>
    <w:next w:val="Txtjustifie"/>
    <w:link w:val="Titre2Car"/>
    <w:uiPriority w:val="9"/>
    <w:unhideWhenUsed/>
    <w:qFormat/>
    <w:rsid w:val="004609EB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Titre3">
    <w:name w:val="heading 3"/>
    <w:basedOn w:val="Titre2"/>
    <w:next w:val="Txtjustifie"/>
    <w:link w:val="Titre3Car"/>
    <w:uiPriority w:val="9"/>
    <w:unhideWhenUsed/>
    <w:qFormat/>
    <w:rsid w:val="006C21A4"/>
    <w:pPr>
      <w:numPr>
        <w:ilvl w:val="2"/>
      </w:numPr>
      <w:outlineLvl w:val="2"/>
    </w:pPr>
    <w:rPr>
      <w:szCs w:val="24"/>
    </w:rPr>
  </w:style>
  <w:style w:type="paragraph" w:styleId="Titre4">
    <w:name w:val="heading 4"/>
    <w:basedOn w:val="Titre3"/>
    <w:next w:val="Txtjustifie"/>
    <w:link w:val="Titre4Car"/>
    <w:uiPriority w:val="9"/>
    <w:unhideWhenUsed/>
    <w:qFormat/>
    <w:rsid w:val="006C21A4"/>
    <w:pPr>
      <w:numPr>
        <w:ilvl w:val="3"/>
      </w:numPr>
      <w:outlineLvl w:val="3"/>
    </w:pPr>
    <w:rPr>
      <w:iCs/>
    </w:rPr>
  </w:style>
  <w:style w:type="paragraph" w:styleId="Titre5">
    <w:name w:val="heading 5"/>
    <w:basedOn w:val="Titre4"/>
    <w:next w:val="Txtjustifie"/>
    <w:link w:val="Titre5Car"/>
    <w:uiPriority w:val="9"/>
    <w:unhideWhenUsed/>
    <w:qFormat/>
    <w:rsid w:val="004609EB"/>
    <w:pPr>
      <w:numPr>
        <w:ilvl w:val="4"/>
      </w:numPr>
      <w:spacing w:before="0"/>
      <w:outlineLvl w:val="4"/>
    </w:p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54B3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B3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B3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B3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21A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C21A4"/>
    <w:rPr>
      <w:rFonts w:ascii="Arial" w:eastAsiaTheme="majorEastAsia" w:hAnsi="Arial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21A4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21A4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customStyle="1" w:styleId="Txtjustifie">
    <w:name w:val="Txt_justifie"/>
    <w:basedOn w:val="Normal"/>
    <w:qFormat/>
    <w:rsid w:val="006C21A4"/>
    <w:pPr>
      <w:spacing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6C21A4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609EB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customStyle="1" w:styleId="Titreprincipale">
    <w:name w:val="Titre_principale"/>
    <w:basedOn w:val="Normal"/>
    <w:next w:val="Normal"/>
    <w:qFormat/>
    <w:rsid w:val="001C2AFF"/>
    <w:pPr>
      <w:jc w:val="center"/>
    </w:pPr>
    <w:rPr>
      <w:sz w:val="72"/>
    </w:rPr>
  </w:style>
  <w:style w:type="paragraph" w:customStyle="1" w:styleId="Titresecondaire">
    <w:name w:val="Titre_secondaire"/>
    <w:basedOn w:val="Normal"/>
    <w:qFormat/>
    <w:rsid w:val="00B17C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720"/>
      <w:jc w:val="center"/>
    </w:pPr>
    <w:rPr>
      <w:rFonts w:ascii="Arial" w:hAnsi="Arial"/>
      <w:sz w:val="48"/>
      <w:szCs w:val="40"/>
    </w:rPr>
  </w:style>
  <w:style w:type="character" w:styleId="Textedelespacerserv">
    <w:name w:val="Placeholder Text"/>
    <w:basedOn w:val="Policepardfaut"/>
    <w:uiPriority w:val="99"/>
    <w:semiHidden/>
    <w:rsid w:val="006F09C4"/>
    <w:rPr>
      <w:color w:val="808080"/>
    </w:rPr>
  </w:style>
  <w:style w:type="paragraph" w:customStyle="1" w:styleId="Auteur">
    <w:name w:val="Auteur"/>
    <w:basedOn w:val="Txtjustifie"/>
    <w:next w:val="Txtjustifie"/>
    <w:qFormat/>
    <w:rsid w:val="00602CC8"/>
    <w:pPr>
      <w:spacing w:before="840" w:after="360"/>
      <w:jc w:val="center"/>
    </w:pPr>
    <w:rPr>
      <w:rFonts w:ascii="Arial" w:hAnsi="Arial"/>
      <w:b/>
      <w:sz w:val="40"/>
    </w:rPr>
  </w:style>
  <w:style w:type="table" w:styleId="Grilledutableau">
    <w:name w:val="Table Grid"/>
    <w:basedOn w:val="TableauNormal"/>
    <w:uiPriority w:val="39"/>
    <w:rsid w:val="006F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52669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2669E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2669E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2669E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2669E"/>
    <w:pPr>
      <w:spacing w:after="0"/>
      <w:ind w:left="660"/>
    </w:pPr>
    <w:rPr>
      <w:rFonts w:cstheme="minorHAnsi"/>
      <w:sz w:val="20"/>
      <w:szCs w:val="20"/>
    </w:rPr>
  </w:style>
  <w:style w:type="paragraph" w:customStyle="1" w:styleId="StyleCentr">
    <w:name w:val="Style Centré"/>
    <w:basedOn w:val="Normal"/>
    <w:rsid w:val="004B1EFC"/>
    <w:pPr>
      <w:spacing w:before="240"/>
      <w:jc w:val="center"/>
    </w:pPr>
    <w:rPr>
      <w:rFonts w:eastAsia="Times New Roman" w:cs="Times New Roman"/>
      <w:szCs w:val="20"/>
    </w:rPr>
  </w:style>
  <w:style w:type="character" w:styleId="Lienhypertexte">
    <w:name w:val="Hyperlink"/>
    <w:basedOn w:val="Policepardfaut"/>
    <w:uiPriority w:val="99"/>
    <w:unhideWhenUsed/>
    <w:rsid w:val="005266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2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69E"/>
  </w:style>
  <w:style w:type="paragraph" w:styleId="Pieddepage">
    <w:name w:val="footer"/>
    <w:basedOn w:val="Normal"/>
    <w:link w:val="PieddepageCar"/>
    <w:uiPriority w:val="99"/>
    <w:unhideWhenUsed/>
    <w:rsid w:val="0052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69E"/>
  </w:style>
  <w:style w:type="character" w:customStyle="1" w:styleId="Titre6Car">
    <w:name w:val="Titre 6 Car"/>
    <w:basedOn w:val="Policepardfaut"/>
    <w:link w:val="Titre6"/>
    <w:uiPriority w:val="9"/>
    <w:semiHidden/>
    <w:rsid w:val="00F54B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54B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54B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54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xtCode3-Orange">
    <w:name w:val="Txt_Code 3-&gt;Orange"/>
    <w:basedOn w:val="Normal"/>
    <w:rsid w:val="002240A3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  <w:tabs>
        <w:tab w:val="left" w:pos="994"/>
        <w:tab w:val="left" w:pos="1420"/>
        <w:tab w:val="left" w:pos="1846"/>
        <w:tab w:val="left" w:pos="2272"/>
      </w:tabs>
      <w:spacing w:after="120" w:line="240" w:lineRule="auto"/>
      <w:ind w:left="567" w:right="550"/>
      <w:contextualSpacing/>
    </w:pPr>
    <w:rPr>
      <w:rFonts w:ascii="Courier New" w:eastAsia="Times New Roman" w:hAnsi="Courier New" w:cs="Courier New"/>
      <w:b/>
      <w:noProof/>
      <w:sz w:val="1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dmerS01\OneDrive%20-%20EDUETATFR\EMF\RP\EMF%20-%20MODEL%20RP%20-%20SASCH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E4D24-D73B-4D74-AB38-647822DB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EMF - MODEL RP - SASCHA.dotx</Template>
  <TotalTime>0</TotalTime>
  <Pages>8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307 - Réaliser des pages Web interactives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307 - docmentation de projet</dc:title>
  <dc:subject/>
  <dc:creator>Widmer Sascha</dc:creator>
  <cp:keywords/>
  <dc:description/>
  <cp:lastModifiedBy>Widmer Sascha</cp:lastModifiedBy>
  <cp:revision>47</cp:revision>
  <dcterms:created xsi:type="dcterms:W3CDTF">2023-06-06T06:29:00Z</dcterms:created>
  <dcterms:modified xsi:type="dcterms:W3CDTF">2023-06-06T09:43:00Z</dcterms:modified>
</cp:coreProperties>
</file>